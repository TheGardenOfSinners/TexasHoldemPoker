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7" w:firstLineChars="400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1928" w:firstLineChars="400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软件综合实验课程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2530" w:firstLineChars="300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德州扑克</w:t>
      </w:r>
    </w:p>
    <w:p>
      <w:pPr>
        <w:ind w:firstLine="3975" w:firstLineChars="9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——扑克胜率小助手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1606" w:firstLineChars="5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项目组成员：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余捷   15331381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  马志   15332010</w:t>
      </w:r>
    </w:p>
    <w:p>
      <w:pPr>
        <w:ind w:firstLine="3520" w:firstLineChars="11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元东霖 15331383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  伊少波 15331377</w:t>
      </w:r>
      <w:bookmarkStart w:id="0" w:name="_GoBack"/>
      <w:bookmarkEnd w:id="0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  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</w:t>
      </w:r>
    </w:p>
    <w:p>
      <w:pPr>
        <w:ind w:firstLine="7480" w:firstLineChars="1700"/>
        <w:rPr>
          <w:rFonts w:hint="eastAsia"/>
          <w:sz w:val="44"/>
          <w:szCs w:val="44"/>
          <w:lang w:val="en-US" w:eastAsia="zh-CN"/>
        </w:rPr>
      </w:pPr>
    </w:p>
    <w:p>
      <w:pPr>
        <w:ind w:firstLine="7480" w:firstLineChars="1700"/>
        <w:rPr>
          <w:rFonts w:hint="eastAsia"/>
          <w:sz w:val="44"/>
          <w:szCs w:val="44"/>
          <w:lang w:val="en-US" w:eastAsia="zh-CN"/>
        </w:rPr>
      </w:pPr>
    </w:p>
    <w:p>
      <w:pPr>
        <w:ind w:firstLine="7480" w:firstLineChars="1700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目录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引言┈┈┈┈┈┈┈┈┈┈┈┈┈┈┈┈┈┈┈┈┈┈1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概要┈┈┈┈┈┈┈┈┈┈┈┈┈┈┈┈┈┈┈┈1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架构设计┈┈┈┈┈┈┈┈┈┈┈┈┈┈┈┈┈┈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模块划分┈┈┈┈┈┈┈┈┈┈┈┈┈┈┈┈┈┈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软件设计技术┈┈┈┈┈┈┈┈┈┈┈┈┈┈┈┈</w:t>
      </w:r>
    </w:p>
    <w:p>
      <w:pPr>
        <w:ind w:firstLine="7480" w:firstLineChars="1700"/>
        <w:rPr>
          <w:rFonts w:hint="eastAsia"/>
          <w:sz w:val="44"/>
          <w:szCs w:val="44"/>
          <w:lang w:val="en-US" w:eastAsia="zh-CN"/>
        </w:rPr>
      </w:pPr>
    </w:p>
    <w:p>
      <w:pPr>
        <w:ind w:firstLine="7480" w:firstLineChars="1700"/>
        <w:rPr>
          <w:rFonts w:hint="eastAsia"/>
          <w:sz w:val="44"/>
          <w:szCs w:val="44"/>
          <w:lang w:val="en-US" w:eastAsia="zh-CN"/>
        </w:rPr>
      </w:pPr>
    </w:p>
    <w:p>
      <w:pPr>
        <w:ind w:firstLine="7480" w:firstLineChars="1700"/>
        <w:rPr>
          <w:rFonts w:hint="eastAsia"/>
          <w:sz w:val="44"/>
          <w:szCs w:val="44"/>
          <w:lang w:val="en-US" w:eastAsia="zh-CN"/>
        </w:rPr>
      </w:pPr>
    </w:p>
    <w:p>
      <w:pPr>
        <w:ind w:firstLine="7480" w:firstLineChars="1700"/>
        <w:rPr>
          <w:rFonts w:hint="eastAsia"/>
          <w:sz w:val="44"/>
          <w:szCs w:val="44"/>
          <w:lang w:val="en-US" w:eastAsia="zh-CN"/>
        </w:rPr>
      </w:pPr>
    </w:p>
    <w:p>
      <w:pPr>
        <w:ind w:firstLine="7480" w:firstLineChars="1700"/>
        <w:rPr>
          <w:rFonts w:hint="eastAsia"/>
          <w:sz w:val="44"/>
          <w:szCs w:val="44"/>
          <w:lang w:val="en-US" w:eastAsia="zh-CN"/>
        </w:rPr>
      </w:pPr>
    </w:p>
    <w:p>
      <w:pPr>
        <w:ind w:firstLine="7480" w:firstLineChars="1700"/>
        <w:rPr>
          <w:rFonts w:hint="eastAsia"/>
          <w:sz w:val="44"/>
          <w:szCs w:val="44"/>
          <w:lang w:val="en-US" w:eastAsia="zh-CN"/>
        </w:rPr>
      </w:pPr>
    </w:p>
    <w:p>
      <w:pPr>
        <w:ind w:firstLine="7480" w:firstLineChars="1700"/>
        <w:rPr>
          <w:rFonts w:hint="eastAsia"/>
          <w:sz w:val="44"/>
          <w:szCs w:val="44"/>
          <w:lang w:val="en-US" w:eastAsia="zh-CN"/>
        </w:rPr>
      </w:pPr>
    </w:p>
    <w:p>
      <w:pPr>
        <w:ind w:firstLine="7480" w:firstLineChars="1700"/>
        <w:rPr>
          <w:rFonts w:hint="eastAsia"/>
          <w:sz w:val="44"/>
          <w:szCs w:val="44"/>
          <w:lang w:val="en-US" w:eastAsia="zh-CN"/>
        </w:rPr>
      </w:pPr>
    </w:p>
    <w:p>
      <w:pPr>
        <w:ind w:firstLine="7480" w:firstLineChars="1700"/>
        <w:rPr>
          <w:rFonts w:hint="eastAsia"/>
          <w:sz w:val="44"/>
          <w:szCs w:val="44"/>
          <w:lang w:val="en-US" w:eastAsia="zh-CN"/>
        </w:rPr>
      </w:pPr>
    </w:p>
    <w:p>
      <w:pPr>
        <w:ind w:firstLine="7480" w:firstLineChars="1700"/>
        <w:rPr>
          <w:rFonts w:hint="eastAsia"/>
          <w:sz w:val="44"/>
          <w:szCs w:val="44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TexasHoldemPoker ——德州扑克胜率小助手，是一个面向德州扑克玩家的辅助软件。在该软件里，用户可以快速查看2-9人桌内，指定手牌在翻牌前，flop圈，turn牌，river牌的胜率；用户可以设置不同的玩家人数、指定手牌，指定flop圈、turn牌以及river牌；用户还可以在观看概率后进行模拟发牌，模拟对战结果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一．概要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1.1问题陈述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2"/>
          <w:numId w:val="3"/>
        </w:numPr>
        <w:spacing w:before="0" w:after="0"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概述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软件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名称：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德克萨斯扑克胜率小助手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建立本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软件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的主要目的在于：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模拟指定发牌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根据牌型模拟胜率及结果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numPr>
          <w:ilvl w:val="2"/>
          <w:numId w:val="3"/>
        </w:numPr>
        <w:spacing w:before="0" w:after="0"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软件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整体需求概述</w:t>
      </w:r>
    </w:p>
    <w:p>
      <w:pPr>
        <w:pStyle w:val="8"/>
        <w:numPr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用户角色划分</w:t>
      </w:r>
    </w:p>
    <w:p>
      <w:pPr>
        <w:pStyle w:val="8"/>
        <w:numPr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扑克玩家和模拟对战玩家</w:t>
      </w:r>
    </w:p>
    <w:p>
      <w:pPr>
        <w:pStyle w:val="8"/>
        <w:numPr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软件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语言</w:t>
      </w:r>
    </w:p>
    <w:p>
      <w:pPr>
        <w:spacing w:line="360" w:lineRule="auto"/>
        <w:ind w:left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支持中文语言。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二．架构设计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2.1架构描述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我们采用分层结构，自上而下分别是表现层，控制层，逻辑层和数据层，即mvc（model-view-controller）架构。用户通过view界面同系统交互，view将用户请求发送到controller，controller将用户动作映射到model，并更新model，再选择相应视图响应给view。view间接发送状态查询至model，model封装了与应用程序的业务逻辑相关的数据，他的状态可以被controller改变，并将改变由controller通知view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2.2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三层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架构图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424805" cy="2780665"/>
            <wp:effectExtent l="0" t="0" r="635" b="825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/>
    <w:p/>
    <w:p/>
    <w:p/>
    <w:p>
      <w:pPr>
        <w:numPr>
          <w:ilvl w:val="0"/>
          <w:numId w:val="4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模块划分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软件设计技术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6F45A2"/>
    <w:multiLevelType w:val="singleLevel"/>
    <w:tmpl w:val="B26F45A2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57E804F"/>
    <w:multiLevelType w:val="singleLevel"/>
    <w:tmpl w:val="F57E804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75B6A22"/>
    <w:multiLevelType w:val="multilevel"/>
    <w:tmpl w:val="075B6A22"/>
    <w:lvl w:ilvl="0" w:tentative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8276BDC"/>
    <w:multiLevelType w:val="multilevel"/>
    <w:tmpl w:val="38276BDC"/>
    <w:lvl w:ilvl="0" w:tentative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ascii="宋体" w:hAnsi="宋体" w:eastAsia="宋体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17BBF"/>
    <w:rsid w:val="05FB7597"/>
    <w:rsid w:val="1195024B"/>
    <w:rsid w:val="14B4276F"/>
    <w:rsid w:val="25A72483"/>
    <w:rsid w:val="5FD62584"/>
    <w:rsid w:val="6A310DA8"/>
    <w:rsid w:val="6C517BB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2018-07-04T08:09:00Z</dcterms:created>
  <dc:creator>＼/</dc:creator>
  <cp:lastModifiedBy>＼/</cp:lastModifiedBy>
  <dcterms:modified xsi:type="dcterms:W3CDTF">2018-07-04T09:04:40Z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